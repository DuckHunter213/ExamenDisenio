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1960"/>
        <w:gridCol w:w="6829"/>
      </w:tblGrid>
      <w:tr w:rsidR="0093130F" w:rsidTr="00C70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ID:</w:t>
            </w:r>
          </w:p>
        </w:tc>
        <w:tc>
          <w:tcPr>
            <w:tcW w:w="6829" w:type="dxa"/>
          </w:tcPr>
          <w:p w:rsidR="0093130F" w:rsidRPr="00C70293" w:rsidRDefault="009B5ED2" w:rsidP="00C70293">
            <w:pPr>
              <w:pStyle w:val="Ttu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CU_02</w:t>
            </w:r>
          </w:p>
        </w:tc>
      </w:tr>
      <w:tr w:rsidR="0093130F" w:rsidTr="00C7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Nombre:</w:t>
            </w:r>
          </w:p>
        </w:tc>
        <w:tc>
          <w:tcPr>
            <w:tcW w:w="6829" w:type="dxa"/>
          </w:tcPr>
          <w:p w:rsidR="0093130F" w:rsidRPr="00C70293" w:rsidRDefault="009B5ED2" w:rsidP="00C70293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</w:t>
            </w:r>
            <w:r w:rsidR="00212494" w:rsidRPr="00C70293">
              <w:t xml:space="preserve"> Vehículo</w:t>
            </w:r>
            <w:r w:rsidR="00C70293">
              <w:t>.</w:t>
            </w:r>
          </w:p>
        </w:tc>
      </w:tr>
      <w:tr w:rsidR="0093130F" w:rsidTr="00C70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Actores:</w:t>
            </w:r>
          </w:p>
        </w:tc>
        <w:tc>
          <w:tcPr>
            <w:tcW w:w="6829" w:type="dxa"/>
          </w:tcPr>
          <w:p w:rsidR="0093130F" w:rsidRPr="00C70293" w:rsidRDefault="009B5ED2" w:rsidP="00C70293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</w:tr>
      <w:tr w:rsidR="0093130F" w:rsidTr="00C7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Descripción:</w:t>
            </w:r>
          </w:p>
        </w:tc>
        <w:tc>
          <w:tcPr>
            <w:tcW w:w="6829" w:type="dxa"/>
          </w:tcPr>
          <w:p w:rsidR="0093130F" w:rsidRPr="00C70293" w:rsidRDefault="009B5ED2" w:rsidP="00C70293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administrador podrá registrar nuevos vehículos al catálogo </w:t>
            </w:r>
          </w:p>
        </w:tc>
      </w:tr>
      <w:tr w:rsidR="0093130F" w:rsidTr="00C70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Precondiciones:</w:t>
            </w:r>
          </w:p>
        </w:tc>
        <w:tc>
          <w:tcPr>
            <w:tcW w:w="6829" w:type="dxa"/>
          </w:tcPr>
          <w:p w:rsidR="009B5ED2" w:rsidRDefault="009B5ED2" w:rsidP="009B5ED2">
            <w:pPr>
              <w:pStyle w:val="Subttu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debe tener una sesión activa al momento de realizar las operaciones</w:t>
            </w:r>
            <w:bookmarkStart w:id="0" w:name="_GoBack"/>
            <w:bookmarkEnd w:id="0"/>
          </w:p>
          <w:p w:rsidR="00D935F1" w:rsidRPr="00D935F1" w:rsidRDefault="00D935F1" w:rsidP="00D935F1">
            <w:pPr>
              <w:pStyle w:val="Subttu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estar el catálogo de vehículos instanciado</w:t>
            </w:r>
          </w:p>
        </w:tc>
      </w:tr>
      <w:tr w:rsidR="0093130F" w:rsidTr="00C7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Flujo Normal:</w:t>
            </w:r>
          </w:p>
        </w:tc>
        <w:tc>
          <w:tcPr>
            <w:tcW w:w="6829" w:type="dxa"/>
          </w:tcPr>
          <w:p w:rsidR="004E5CAD" w:rsidRDefault="009B5ED2" w:rsidP="00C7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1a El A</w:t>
            </w:r>
            <w:r w:rsidRPr="009B5ED2">
              <w:rPr>
                <w:b/>
              </w:rPr>
              <w:t>dministrador</w:t>
            </w:r>
            <w:r>
              <w:t xml:space="preserve"> entra al apartado de registrar nuevo vehículo</w:t>
            </w:r>
          </w:p>
          <w:p w:rsidR="009B5ED2" w:rsidRPr="009B5ED2" w:rsidRDefault="009B5ED2" w:rsidP="00C7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B5ED2">
              <w:rPr>
                <w:b/>
              </w:rPr>
              <w:t xml:space="preserve">2a </w:t>
            </w:r>
            <w:r w:rsidRPr="009B5ED2">
              <w:rPr>
                <w:b/>
              </w:rPr>
              <w:t xml:space="preserve">El </w:t>
            </w:r>
            <w:r w:rsidRPr="009B5ED2">
              <w:rPr>
                <w:b/>
              </w:rPr>
              <w:t xml:space="preserve">Sistema </w:t>
            </w:r>
            <w:r w:rsidRPr="009B5ED2">
              <w:t>despliega</w:t>
            </w:r>
            <w:r>
              <w:t xml:space="preserve"> un formulario para el registro de nuevos vehículos</w:t>
            </w:r>
            <w:r w:rsidR="00814752">
              <w:t>.</w:t>
            </w:r>
          </w:p>
          <w:p w:rsidR="009B5ED2" w:rsidRDefault="009B5ED2" w:rsidP="009B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5ED2">
              <w:rPr>
                <w:b/>
              </w:rPr>
              <w:t xml:space="preserve">3a </w:t>
            </w:r>
            <w:r w:rsidRPr="009B5ED2">
              <w:rPr>
                <w:b/>
              </w:rPr>
              <w:t>El Administrador</w:t>
            </w:r>
            <w:r w:rsidRPr="009B5ED2">
              <w:rPr>
                <w:b/>
              </w:rPr>
              <w:t xml:space="preserve"> </w:t>
            </w:r>
            <w:r w:rsidR="00814752">
              <w:t>rellena los campos.</w:t>
            </w:r>
          </w:p>
          <w:p w:rsidR="00814752" w:rsidRDefault="00814752" w:rsidP="009B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4</w:t>
            </w:r>
            <w:r w:rsidRPr="009B5ED2">
              <w:rPr>
                <w:b/>
              </w:rPr>
              <w:t>a El Sistema</w:t>
            </w:r>
            <w:r>
              <w:rPr>
                <w:b/>
              </w:rPr>
              <w:t xml:space="preserve"> </w:t>
            </w:r>
            <w:r w:rsidRPr="00814752">
              <w:t>n</w:t>
            </w:r>
            <w:r w:rsidRPr="009B5ED2">
              <w:t>o</w:t>
            </w:r>
            <w:r>
              <w:t xml:space="preserve">tifica que fue </w:t>
            </w:r>
            <w:r>
              <w:t>si quiere realizar la acción de guardar.</w:t>
            </w:r>
          </w:p>
          <w:p w:rsidR="00814752" w:rsidRDefault="00814752" w:rsidP="009B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5</w:t>
            </w:r>
            <w:r w:rsidRPr="009B5ED2">
              <w:rPr>
                <w:b/>
              </w:rPr>
              <w:t xml:space="preserve">a El Administrador </w:t>
            </w:r>
            <w:r>
              <w:t>acepta la nueva alta del vehículo.</w:t>
            </w:r>
          </w:p>
          <w:p w:rsidR="009B5ED2" w:rsidRPr="009B5ED2" w:rsidRDefault="00814752" w:rsidP="009B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</w:t>
            </w:r>
            <w:r w:rsidR="009B5ED2" w:rsidRPr="009B5ED2">
              <w:rPr>
                <w:b/>
              </w:rPr>
              <w:t>a El Sistema</w:t>
            </w:r>
            <w:r w:rsidR="009B5ED2">
              <w:rPr>
                <w:b/>
              </w:rPr>
              <w:t xml:space="preserve"> </w:t>
            </w:r>
            <w:r>
              <w:t>n</w:t>
            </w:r>
            <w:r w:rsidR="009B5ED2" w:rsidRPr="009B5ED2">
              <w:t>o</w:t>
            </w:r>
            <w:r w:rsidR="009B5ED2">
              <w:t>tifica que fue realizada el alta con éxito</w:t>
            </w:r>
            <w:r>
              <w:t>.</w:t>
            </w:r>
          </w:p>
        </w:tc>
      </w:tr>
      <w:tr w:rsidR="0093130F" w:rsidTr="00C70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Flujo Alterno:</w:t>
            </w:r>
          </w:p>
        </w:tc>
        <w:tc>
          <w:tcPr>
            <w:tcW w:w="6829" w:type="dxa"/>
          </w:tcPr>
          <w:p w:rsidR="00814752" w:rsidRDefault="00814752" w:rsidP="00C70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Campos Incorrectos</w:t>
            </w:r>
          </w:p>
          <w:p w:rsidR="004E5CAD" w:rsidRDefault="009E5118" w:rsidP="00C70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118">
              <w:rPr>
                <w:b/>
              </w:rPr>
              <w:t xml:space="preserve">4b El sistema </w:t>
            </w:r>
            <w:r w:rsidRPr="009E5118">
              <w:t>Notifica</w:t>
            </w:r>
            <w:r>
              <w:rPr>
                <w:b/>
              </w:rPr>
              <w:t xml:space="preserve"> </w:t>
            </w:r>
            <w:r w:rsidRPr="009E5118">
              <w:t>que</w:t>
            </w:r>
            <w:r>
              <w:rPr>
                <w:b/>
              </w:rPr>
              <w:t xml:space="preserve"> </w:t>
            </w:r>
            <w:r>
              <w:t>los campos que se llenaron no son correctos</w:t>
            </w:r>
            <w:r w:rsidR="00814752">
              <w:t>.</w:t>
            </w:r>
          </w:p>
          <w:p w:rsidR="00814752" w:rsidRDefault="00814752" w:rsidP="00C70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4752">
              <w:rPr>
                <w:b/>
              </w:rPr>
              <w:t xml:space="preserve">Datos </w:t>
            </w:r>
            <w:r>
              <w:rPr>
                <w:b/>
              </w:rPr>
              <w:t>repetidos c</w:t>
            </w:r>
            <w:r w:rsidRPr="00814752">
              <w:rPr>
                <w:b/>
              </w:rPr>
              <w:t xml:space="preserve">orresponden a otro </w:t>
            </w:r>
            <w:r>
              <w:rPr>
                <w:b/>
              </w:rPr>
              <w:t>vehículo</w:t>
            </w:r>
          </w:p>
          <w:p w:rsidR="00814752" w:rsidRPr="00814752" w:rsidRDefault="00814752" w:rsidP="00814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4.1b El Sistema </w:t>
            </w:r>
            <w:r>
              <w:t>marca alguna información crítica repetida.</w:t>
            </w:r>
          </w:p>
        </w:tc>
      </w:tr>
      <w:tr w:rsidR="00754ADE" w:rsidTr="00C7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754ADE" w:rsidRPr="001C154D" w:rsidRDefault="00754ADE" w:rsidP="00C70293">
            <w:pPr>
              <w:pStyle w:val="Sinespaciado"/>
            </w:pPr>
            <w:r>
              <w:t>Excepciones:</w:t>
            </w:r>
          </w:p>
        </w:tc>
        <w:tc>
          <w:tcPr>
            <w:tcW w:w="6829" w:type="dxa"/>
          </w:tcPr>
          <w:p w:rsidR="00C70293" w:rsidRDefault="009E5118" w:rsidP="00C7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118">
              <w:rPr>
                <w:b/>
              </w:rPr>
              <w:t xml:space="preserve">No hay conexión a la base de datos </w:t>
            </w:r>
          </w:p>
          <w:p w:rsidR="009E5118" w:rsidRPr="009E5118" w:rsidRDefault="00814752" w:rsidP="00814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2c El Sistema </w:t>
            </w:r>
            <w:r>
              <w:t>no puede conectar con el servidor.</w:t>
            </w:r>
          </w:p>
        </w:tc>
      </w:tr>
      <w:tr w:rsidR="0093130F" w:rsidTr="00C70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Postcondiciones:</w:t>
            </w:r>
          </w:p>
        </w:tc>
        <w:tc>
          <w:tcPr>
            <w:tcW w:w="6829" w:type="dxa"/>
          </w:tcPr>
          <w:p w:rsidR="0093130F" w:rsidRPr="00C70293" w:rsidRDefault="00814752" w:rsidP="00536333">
            <w:pPr>
              <w:pStyle w:val="Subttu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agrega un nuevo vehículo al catálogo</w:t>
            </w:r>
          </w:p>
        </w:tc>
      </w:tr>
    </w:tbl>
    <w:p w:rsidR="00A5378D" w:rsidRDefault="00A5378D" w:rsidP="00C70293"/>
    <w:sectPr w:rsidR="00A53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0B3930"/>
    <w:multiLevelType w:val="hybridMultilevel"/>
    <w:tmpl w:val="DE32C93E"/>
    <w:lvl w:ilvl="0" w:tplc="EC54E1F4">
      <w:start w:val="1"/>
      <w:numFmt w:val="bullet"/>
      <w:pStyle w:val="Subttul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94"/>
    <w:rsid w:val="001C154D"/>
    <w:rsid w:val="00212494"/>
    <w:rsid w:val="00243414"/>
    <w:rsid w:val="004E5CAD"/>
    <w:rsid w:val="00536333"/>
    <w:rsid w:val="006260E4"/>
    <w:rsid w:val="00754ADE"/>
    <w:rsid w:val="00814752"/>
    <w:rsid w:val="0093130F"/>
    <w:rsid w:val="009B5ED2"/>
    <w:rsid w:val="009E5118"/>
    <w:rsid w:val="00A1424F"/>
    <w:rsid w:val="00A5378D"/>
    <w:rsid w:val="00BE6D72"/>
    <w:rsid w:val="00C0265F"/>
    <w:rsid w:val="00C70293"/>
    <w:rsid w:val="00D9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B9AED-83E4-451F-8A7E-5508310D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293"/>
    <w:pPr>
      <w:spacing w:after="0" w:line="240" w:lineRule="auto"/>
    </w:pPr>
    <w:rPr>
      <w:rFonts w:ascii="Segoe UI" w:hAnsi="Segoe UI"/>
      <w:sz w:val="21"/>
      <w:szCs w:val="21"/>
    </w:rPr>
  </w:style>
  <w:style w:type="paragraph" w:styleId="Ttulo1">
    <w:name w:val="heading 1"/>
    <w:aliases w:val="Texto Derecho"/>
    <w:basedOn w:val="Normal"/>
    <w:next w:val="Normal"/>
    <w:link w:val="Ttulo1Car"/>
    <w:uiPriority w:val="9"/>
    <w:qFormat/>
    <w:rsid w:val="0093130F"/>
    <w:pPr>
      <w:jc w:val="both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aliases w:val="Texto Izquierdo"/>
    <w:basedOn w:val="Normal"/>
    <w:uiPriority w:val="1"/>
    <w:qFormat/>
    <w:rsid w:val="0093130F"/>
    <w:rPr>
      <w:i/>
    </w:rPr>
  </w:style>
  <w:style w:type="character" w:customStyle="1" w:styleId="Ttulo1Car">
    <w:name w:val="Título 1 Car"/>
    <w:aliases w:val="Texto Derecho Car"/>
    <w:basedOn w:val="Fuentedeprrafopredeter"/>
    <w:link w:val="Ttulo1"/>
    <w:uiPriority w:val="9"/>
    <w:rsid w:val="0093130F"/>
    <w:rPr>
      <w:rFonts w:ascii="Segoe UI" w:hAnsi="Segoe UI"/>
      <w:sz w:val="21"/>
    </w:rPr>
  </w:style>
  <w:style w:type="table" w:styleId="Tabladecuadrcula3-nfasis3">
    <w:name w:val="Grid Table 3 Accent 3"/>
    <w:basedOn w:val="Tablanormal"/>
    <w:uiPriority w:val="48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lista2-nfasis3">
    <w:name w:val="List Table 2 Accent 3"/>
    <w:basedOn w:val="Tablanormal"/>
    <w:uiPriority w:val="47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ubttulo">
    <w:name w:val="Subtitle"/>
    <w:basedOn w:val="Ttulo1"/>
    <w:next w:val="Normal"/>
    <w:link w:val="SubttuloCar"/>
    <w:uiPriority w:val="11"/>
    <w:qFormat/>
    <w:rsid w:val="00536333"/>
    <w:pPr>
      <w:numPr>
        <w:numId w:val="1"/>
      </w:numPr>
    </w:pPr>
  </w:style>
  <w:style w:type="character" w:customStyle="1" w:styleId="SubttuloCar">
    <w:name w:val="Subtítulo Car"/>
    <w:basedOn w:val="Fuentedeprrafopredeter"/>
    <w:link w:val="Subttulo"/>
    <w:uiPriority w:val="11"/>
    <w:rsid w:val="00536333"/>
    <w:rPr>
      <w:rFonts w:ascii="Segoe UI" w:hAnsi="Segoe U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KENSES\Documents\GitHub\Disenio_de_Software\DescripcionCasosDeUso(Plantill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DescripcionCasosDeUso(Plantilla).dotx</Template>
  <TotalTime>124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Gomez Alejandre</dc:creator>
  <cp:keywords/>
  <dc:description/>
  <cp:lastModifiedBy>Luis Fernando Gomez Alejandre</cp:lastModifiedBy>
  <cp:revision>5</cp:revision>
  <dcterms:created xsi:type="dcterms:W3CDTF">2016-11-26T08:04:00Z</dcterms:created>
  <dcterms:modified xsi:type="dcterms:W3CDTF">2016-11-26T10:08:00Z</dcterms:modified>
</cp:coreProperties>
</file>