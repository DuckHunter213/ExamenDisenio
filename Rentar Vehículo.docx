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1960"/>
        <w:gridCol w:w="6829"/>
      </w:tblGrid>
      <w:tr w:rsidR="0093130F" w:rsidTr="00C70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ID:</w:t>
            </w:r>
          </w:p>
        </w:tc>
        <w:tc>
          <w:tcPr>
            <w:tcW w:w="6829" w:type="dxa"/>
          </w:tcPr>
          <w:p w:rsidR="0093130F" w:rsidRPr="00C70293" w:rsidRDefault="00212494" w:rsidP="00C70293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0293">
              <w:t>CU_01</w:t>
            </w:r>
          </w:p>
        </w:tc>
      </w:tr>
      <w:tr w:rsidR="0093130F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Nombre:</w:t>
            </w:r>
          </w:p>
        </w:tc>
        <w:tc>
          <w:tcPr>
            <w:tcW w:w="6829" w:type="dxa"/>
          </w:tcPr>
          <w:p w:rsidR="0093130F" w:rsidRPr="00C70293" w:rsidRDefault="00212494" w:rsidP="00C7029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293">
              <w:t>Rentar Vehículo</w:t>
            </w:r>
            <w:r w:rsidR="00C70293">
              <w:t>.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Actores:</w:t>
            </w:r>
          </w:p>
        </w:tc>
        <w:tc>
          <w:tcPr>
            <w:tcW w:w="6829" w:type="dxa"/>
          </w:tcPr>
          <w:p w:rsidR="0093130F" w:rsidRPr="00C70293" w:rsidRDefault="00A1424F" w:rsidP="00C70293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0293">
              <w:t>Cliente Registrado</w:t>
            </w:r>
            <w:r w:rsidR="00C70293">
              <w:t>.</w:t>
            </w:r>
          </w:p>
        </w:tc>
      </w:tr>
      <w:tr w:rsidR="0093130F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Descripción:</w:t>
            </w:r>
          </w:p>
        </w:tc>
        <w:tc>
          <w:tcPr>
            <w:tcW w:w="6829" w:type="dxa"/>
          </w:tcPr>
          <w:p w:rsidR="0093130F" w:rsidRPr="00C70293" w:rsidRDefault="00C70293" w:rsidP="00C7029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podrá rentar un vehículo del catálogo existente.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Precondiciones:</w:t>
            </w:r>
          </w:p>
        </w:tc>
        <w:tc>
          <w:tcPr>
            <w:tcW w:w="6829" w:type="dxa"/>
          </w:tcPr>
          <w:p w:rsidR="00C70293" w:rsidRPr="00C70293" w:rsidRDefault="00C70293" w:rsidP="00C70293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</w:t>
            </w:r>
            <w:r w:rsidR="00BE6D72" w:rsidRPr="00C70293">
              <w:t>liente debe estar ya registrado en la base de datos</w:t>
            </w:r>
            <w:r>
              <w:t>.</w:t>
            </w:r>
          </w:p>
        </w:tc>
      </w:tr>
      <w:tr w:rsidR="0093130F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Flujo Normal:</w:t>
            </w:r>
          </w:p>
        </w:tc>
        <w:tc>
          <w:tcPr>
            <w:tcW w:w="6829" w:type="dxa"/>
          </w:tcPr>
          <w:p w:rsidR="0093130F" w:rsidRPr="00C70293" w:rsidRDefault="00BE6D72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293">
              <w:rPr>
                <w:b/>
              </w:rPr>
              <w:t>1</w:t>
            </w:r>
            <w:r w:rsidRPr="00C70293">
              <w:rPr>
                <w:b/>
              </w:rPr>
              <w:t>a</w:t>
            </w:r>
            <w:r w:rsidRPr="00C70293">
              <w:t xml:space="preserve"> </w:t>
            </w:r>
            <w:r w:rsidRPr="00C70293">
              <w:rPr>
                <w:b/>
              </w:rPr>
              <w:t>El Cliente</w:t>
            </w:r>
            <w:r w:rsidRPr="00C70293">
              <w:t xml:space="preserve"> ingresa a la página del sistema</w:t>
            </w:r>
            <w:r w:rsidR="004E5CAD" w:rsidRPr="00C70293">
              <w:t>.</w:t>
            </w:r>
          </w:p>
          <w:p w:rsidR="00BE6D72" w:rsidRPr="00C70293" w:rsidRDefault="00BE6D72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293">
              <w:rPr>
                <w:b/>
              </w:rPr>
              <w:t>2</w:t>
            </w:r>
            <w:r w:rsidR="00754ADE" w:rsidRPr="00C70293">
              <w:rPr>
                <w:b/>
              </w:rPr>
              <w:t>a</w:t>
            </w:r>
            <w:r w:rsidRPr="00C70293">
              <w:t xml:space="preserve"> </w:t>
            </w:r>
            <w:r w:rsidRPr="00C70293">
              <w:rPr>
                <w:b/>
              </w:rPr>
              <w:t>El Sistema</w:t>
            </w:r>
            <w:r w:rsidRPr="00C70293">
              <w:t xml:space="preserve"> muestra la página para iniciar sesión y/o re</w:t>
            </w:r>
            <w:bookmarkStart w:id="0" w:name="_GoBack"/>
            <w:bookmarkEnd w:id="0"/>
            <w:r w:rsidRPr="00C70293">
              <w:t>gistrarse</w:t>
            </w:r>
            <w:r w:rsidR="004E5CAD" w:rsidRPr="00C70293">
              <w:t>.</w:t>
            </w:r>
          </w:p>
          <w:p w:rsidR="00BE6D72" w:rsidRPr="00C70293" w:rsidRDefault="00BE6D72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293">
              <w:rPr>
                <w:b/>
              </w:rPr>
              <w:t>3a</w:t>
            </w:r>
            <w:r w:rsidRPr="00C70293">
              <w:t xml:space="preserve"> </w:t>
            </w:r>
            <w:r w:rsidRPr="00C70293">
              <w:rPr>
                <w:b/>
              </w:rPr>
              <w:t>El Cliente</w:t>
            </w:r>
            <w:r w:rsidRPr="00C70293">
              <w:t xml:space="preserve"> ingresa sus datos para iniciar sesión</w:t>
            </w:r>
            <w:r w:rsidR="004E5CAD" w:rsidRPr="00C70293">
              <w:t>.</w:t>
            </w:r>
          </w:p>
          <w:p w:rsidR="00BE6D72" w:rsidRPr="00C70293" w:rsidRDefault="00BE6D72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293">
              <w:rPr>
                <w:b/>
              </w:rPr>
              <w:t>4a</w:t>
            </w:r>
            <w:r w:rsidRPr="00C70293">
              <w:t xml:space="preserve"> </w:t>
            </w:r>
            <w:r w:rsidRPr="00C70293">
              <w:rPr>
                <w:b/>
              </w:rPr>
              <w:t>El Sistema</w:t>
            </w:r>
            <w:r w:rsidRPr="00C70293">
              <w:t xml:space="preserve"> muestra la página para buscar un vehículo</w:t>
            </w:r>
            <w:r w:rsidR="004E5CAD" w:rsidRPr="00C70293">
              <w:t>.</w:t>
            </w:r>
          </w:p>
          <w:p w:rsidR="00BE6D72" w:rsidRPr="00C70293" w:rsidRDefault="00BE6D72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293">
              <w:rPr>
                <w:b/>
              </w:rPr>
              <w:t>5a</w:t>
            </w:r>
            <w:r w:rsidRPr="00C70293">
              <w:t xml:space="preserve"> </w:t>
            </w:r>
            <w:r w:rsidR="00754ADE" w:rsidRPr="00C70293">
              <w:rPr>
                <w:b/>
              </w:rPr>
              <w:t xml:space="preserve">El Cliente </w:t>
            </w:r>
            <w:r w:rsidR="00754ADE" w:rsidRPr="00C70293">
              <w:t>llena una solicitud de renta según sus necesidades</w:t>
            </w:r>
            <w:r w:rsidR="004E5CAD" w:rsidRPr="00C70293">
              <w:t>.</w:t>
            </w:r>
          </w:p>
          <w:p w:rsidR="00754ADE" w:rsidRPr="00C70293" w:rsidRDefault="00754ADE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293">
              <w:rPr>
                <w:b/>
              </w:rPr>
              <w:t xml:space="preserve">6a El Sistema </w:t>
            </w:r>
            <w:r w:rsidRPr="00C70293">
              <w:t>muestra los resultados según la búsqueda</w:t>
            </w:r>
            <w:r w:rsidR="004E5CAD" w:rsidRPr="00C70293">
              <w:t>.</w:t>
            </w:r>
          </w:p>
          <w:p w:rsidR="00754ADE" w:rsidRPr="00C70293" w:rsidRDefault="00754ADE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293">
              <w:rPr>
                <w:b/>
              </w:rPr>
              <w:t>7a El Cliente</w:t>
            </w:r>
            <w:r w:rsidRPr="00C70293">
              <w:t xml:space="preserve"> solicita la renta del vehículo seleccionado</w:t>
            </w:r>
            <w:r w:rsidR="004E5CAD" w:rsidRPr="00C70293">
              <w:t>.</w:t>
            </w:r>
          </w:p>
          <w:p w:rsidR="00754ADE" w:rsidRPr="00C70293" w:rsidRDefault="00754ADE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293">
              <w:rPr>
                <w:b/>
              </w:rPr>
              <w:t xml:space="preserve">8a El Sistema </w:t>
            </w:r>
            <w:r w:rsidRPr="00C70293">
              <w:t>despliega</w:t>
            </w:r>
            <w:r w:rsidR="004E5CAD" w:rsidRPr="00C70293">
              <w:t xml:space="preserve"> la información del servicio y de</w:t>
            </w:r>
            <w:r w:rsidRPr="00C70293">
              <w:t xml:space="preserve"> </w:t>
            </w:r>
            <w:r w:rsidR="004E5CAD" w:rsidRPr="00C70293">
              <w:t>las distintas formas de pago.</w:t>
            </w:r>
          </w:p>
          <w:p w:rsidR="00754ADE" w:rsidRPr="00C70293" w:rsidRDefault="004E5CAD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293">
              <w:rPr>
                <w:b/>
              </w:rPr>
              <w:t xml:space="preserve">9a El Cliente </w:t>
            </w:r>
            <w:r w:rsidRPr="00C70293">
              <w:t>Procede a pagar por el servicio.</w:t>
            </w:r>
          </w:p>
          <w:p w:rsidR="004E5CAD" w:rsidRPr="00C70293" w:rsidRDefault="004E5CAD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293">
              <w:rPr>
                <w:b/>
              </w:rPr>
              <w:t xml:space="preserve">10a Sistema </w:t>
            </w:r>
            <w:r w:rsidRPr="00C70293">
              <w:t>muestra la opción de mandar a domicilio o recoger en sucursal.</w:t>
            </w:r>
          </w:p>
          <w:p w:rsidR="004E5CAD" w:rsidRPr="00C70293" w:rsidRDefault="004E5CAD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293">
              <w:rPr>
                <w:b/>
              </w:rPr>
              <w:t xml:space="preserve">11a El Cliente </w:t>
            </w:r>
            <w:r w:rsidRPr="00C70293">
              <w:t>marca su opción y el sistema regresa al menú principal.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Flujo Alterno:</w:t>
            </w:r>
          </w:p>
        </w:tc>
        <w:tc>
          <w:tcPr>
            <w:tcW w:w="6829" w:type="dxa"/>
          </w:tcPr>
          <w:p w:rsidR="00754ADE" w:rsidRPr="00C70293" w:rsidRDefault="00754ADE" w:rsidP="00C70293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C70293">
              <w:rPr>
                <w:b/>
                <w:i/>
              </w:rPr>
              <w:t>Contraseña Incorrecta</w:t>
            </w:r>
            <w:r w:rsidR="004E5CAD" w:rsidRPr="00C70293">
              <w:rPr>
                <w:b/>
                <w:i/>
              </w:rPr>
              <w:t xml:space="preserve"> (3)</w:t>
            </w:r>
          </w:p>
          <w:p w:rsidR="0093130F" w:rsidRPr="00C70293" w:rsidRDefault="00BE6D72" w:rsidP="00C70293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0293">
              <w:rPr>
                <w:b/>
              </w:rPr>
              <w:t>4b</w:t>
            </w:r>
            <w:r w:rsidR="00754ADE" w:rsidRPr="00C70293">
              <w:t xml:space="preserve"> </w:t>
            </w:r>
            <w:r w:rsidR="00754ADE" w:rsidRPr="00C70293">
              <w:rPr>
                <w:b/>
              </w:rPr>
              <w:t>El Sistema</w:t>
            </w:r>
            <w:r w:rsidR="00754ADE" w:rsidRPr="00C70293">
              <w:t xml:space="preserve"> muestra que los datos de la cuenta no son correctos.</w:t>
            </w:r>
          </w:p>
          <w:p w:rsidR="00754ADE" w:rsidRPr="00C70293" w:rsidRDefault="00754ADE" w:rsidP="00C7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0293">
              <w:rPr>
                <w:b/>
              </w:rPr>
              <w:t xml:space="preserve">5b El Cliente </w:t>
            </w:r>
            <w:r w:rsidRPr="00C70293">
              <w:t>Ingresa nuevamente su datos de la cuenta</w:t>
            </w:r>
            <w:r w:rsidR="004E5CAD" w:rsidRPr="00C70293">
              <w:t>.</w:t>
            </w:r>
          </w:p>
          <w:p w:rsidR="00754ADE" w:rsidRPr="00C70293" w:rsidRDefault="00754ADE" w:rsidP="00C7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C70293">
              <w:rPr>
                <w:b/>
                <w:i/>
              </w:rPr>
              <w:t>Solicita Cotización</w:t>
            </w:r>
          </w:p>
          <w:p w:rsidR="00754ADE" w:rsidRPr="00C70293" w:rsidRDefault="00754ADE" w:rsidP="00C7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0293">
              <w:rPr>
                <w:b/>
              </w:rPr>
              <w:t xml:space="preserve">7b El Cliente </w:t>
            </w:r>
            <w:r w:rsidRPr="00C70293">
              <w:t>solicita la cotización del vehículo</w:t>
            </w:r>
            <w:r w:rsidR="004E5CAD" w:rsidRPr="00C70293">
              <w:t>.</w:t>
            </w:r>
          </w:p>
          <w:p w:rsidR="004E5CAD" w:rsidRPr="00C70293" w:rsidRDefault="004E5CAD" w:rsidP="00C7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0293">
              <w:rPr>
                <w:b/>
              </w:rPr>
              <w:t xml:space="preserve">8b El Sistema </w:t>
            </w:r>
            <w:r w:rsidRPr="00C70293">
              <w:t>envía la cotización por correo y notifica al cliente.</w:t>
            </w:r>
          </w:p>
        </w:tc>
      </w:tr>
      <w:tr w:rsidR="00754ADE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754ADE" w:rsidRPr="001C154D" w:rsidRDefault="00754ADE" w:rsidP="00C70293">
            <w:pPr>
              <w:pStyle w:val="Sinespaciado"/>
            </w:pPr>
            <w:r>
              <w:t>Excepciones:</w:t>
            </w:r>
          </w:p>
        </w:tc>
        <w:tc>
          <w:tcPr>
            <w:tcW w:w="6829" w:type="dxa"/>
          </w:tcPr>
          <w:p w:rsidR="00754ADE" w:rsidRPr="00C70293" w:rsidRDefault="00754ADE" w:rsidP="00C7029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C70293">
              <w:rPr>
                <w:b/>
                <w:i/>
              </w:rPr>
              <w:t>No hay conexión a la base de datos</w:t>
            </w:r>
          </w:p>
          <w:p w:rsidR="00754ADE" w:rsidRPr="00C70293" w:rsidRDefault="00754ADE" w:rsidP="00C7029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293">
              <w:rPr>
                <w:b/>
              </w:rPr>
              <w:t xml:space="preserve">2c El Sistema </w:t>
            </w:r>
            <w:r w:rsidRPr="00C70293">
              <w:t xml:space="preserve">muestra que no hay conexión con </w:t>
            </w:r>
            <w:r w:rsidR="004E5CAD" w:rsidRPr="00C70293">
              <w:t>el servidor</w:t>
            </w:r>
            <w:r w:rsidR="00C70293" w:rsidRPr="00C70293">
              <w:t>.</w:t>
            </w:r>
          </w:p>
          <w:p w:rsidR="004E5CAD" w:rsidRPr="00C70293" w:rsidRDefault="00C70293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C70293">
              <w:rPr>
                <w:b/>
                <w:i/>
              </w:rPr>
              <w:t>No hay conexión con el banco</w:t>
            </w:r>
          </w:p>
          <w:p w:rsidR="00C70293" w:rsidRPr="00C70293" w:rsidRDefault="00C70293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293">
              <w:rPr>
                <w:b/>
              </w:rPr>
              <w:t xml:space="preserve">10c El Sistema </w:t>
            </w:r>
            <w:r w:rsidRPr="00C70293">
              <w:t>muestra que no fue posible realizar la transacción.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Postcondiciones:</w:t>
            </w:r>
          </w:p>
        </w:tc>
        <w:tc>
          <w:tcPr>
            <w:tcW w:w="6829" w:type="dxa"/>
          </w:tcPr>
          <w:p w:rsidR="0093130F" w:rsidRPr="00C70293" w:rsidRDefault="00C70293" w:rsidP="00C70293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guardada en la base de datos.</w:t>
            </w:r>
          </w:p>
        </w:tc>
      </w:tr>
    </w:tbl>
    <w:p w:rsidR="00A5378D" w:rsidRDefault="00A5378D" w:rsidP="00C70293"/>
    <w:sectPr w:rsidR="00A5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94"/>
    <w:rsid w:val="001C154D"/>
    <w:rsid w:val="00212494"/>
    <w:rsid w:val="004E5CAD"/>
    <w:rsid w:val="006260E4"/>
    <w:rsid w:val="00754ADE"/>
    <w:rsid w:val="0093130F"/>
    <w:rsid w:val="00A1424F"/>
    <w:rsid w:val="00A5378D"/>
    <w:rsid w:val="00BE6D72"/>
    <w:rsid w:val="00C7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B9AED-83E4-451F-8A7E-5508310D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293"/>
    <w:pPr>
      <w:spacing w:after="0" w:line="240" w:lineRule="auto"/>
    </w:pPr>
    <w:rPr>
      <w:rFonts w:ascii="Segoe UI" w:hAnsi="Segoe UI"/>
      <w:sz w:val="21"/>
      <w:szCs w:val="21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jc w:val="both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styleId="Tabladecuadrcula3-nfasis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lista2-nfasis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ENSES\Documents\GitHub\Disenio_de_Software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DescripcionCasosDeUso(Plantilla).dotx</Template>
  <TotalTime>49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Gomez Alejandre</dc:creator>
  <cp:keywords/>
  <dc:description/>
  <cp:lastModifiedBy>Luis Fernando Gomez Alejandre</cp:lastModifiedBy>
  <cp:revision>2</cp:revision>
  <dcterms:created xsi:type="dcterms:W3CDTF">2016-11-26T06:18:00Z</dcterms:created>
  <dcterms:modified xsi:type="dcterms:W3CDTF">2016-11-26T07:07:00Z</dcterms:modified>
</cp:coreProperties>
</file>